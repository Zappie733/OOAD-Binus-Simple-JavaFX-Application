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7A8B6A8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641B415C" w:rsidR="000035F9" w:rsidRDefault="007932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BK01</w:t>
            </w:r>
          </w:p>
          <w:p w14:paraId="36656A16" w14:textId="24586CC6" w:rsidR="000035F9" w:rsidRPr="00876A58" w:rsidRDefault="007932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932F9">
              <w:rPr>
                <w:rFonts w:ascii="Arial Narrow" w:hAnsi="Arial Narrow" w:cs="Tahoma"/>
                <w:sz w:val="36"/>
                <w:lang w:val="id-ID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EB1809E" w:rsidR="000035F9" w:rsidRPr="006B7267" w:rsidRDefault="006B7267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&lt;</w:t>
            </w:r>
            <w:r w:rsidR="00227331" w:rsidRPr="00D821DC">
              <w:rPr>
                <w:rFonts w:ascii="Arial" w:hAnsi="Arial" w:cs="Arial"/>
                <w:b/>
                <w:bCs/>
                <w:iCs/>
                <w:sz w:val="20"/>
                <w:szCs w:val="20"/>
                <w:highlight w:val="yellow"/>
              </w:rPr>
              <w:t>Odd</w:t>
            </w:r>
            <w:r w:rsidR="00227331">
              <w:rPr>
                <w:rFonts w:ascii="Arial" w:hAnsi="Arial" w:cs="Arial"/>
                <w:iCs/>
                <w:sz w:val="20"/>
                <w:szCs w:val="20"/>
              </w:rPr>
              <w:t>/Even/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>
              <w:rPr>
                <w:rFonts w:ascii="Arial" w:hAnsi="Arial" w:cs="Arial"/>
                <w:iCs/>
                <w:sz w:val="20"/>
                <w:szCs w:val="20"/>
              </w:rPr>
              <w:t>&gt;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&lt;</w:t>
            </w:r>
            <w:r w:rsidR="0079112A">
              <w:rPr>
                <w:rFonts w:ascii="Arial" w:hAnsi="Arial" w:cs="Arial"/>
                <w:iCs/>
                <w:sz w:val="20"/>
                <w:szCs w:val="20"/>
              </w:rPr>
              <w:t>2023</w:t>
            </w:r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79112A">
              <w:rPr>
                <w:rFonts w:ascii="Arial" w:hAnsi="Arial" w:cs="Arial"/>
                <w:iCs/>
                <w:sz w:val="20"/>
                <w:szCs w:val="20"/>
              </w:rPr>
              <w:t>2024</w:t>
            </w:r>
            <w:r>
              <w:rPr>
                <w:rFonts w:ascii="Arial" w:hAnsi="Arial" w:cs="Arial"/>
                <w:iCs/>
                <w:sz w:val="20"/>
                <w:szCs w:val="20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01E98ED2" w14:textId="77777777" w:rsidR="00D60998" w:rsidRDefault="002904DA" w:rsidP="00D60998">
      <w:pPr>
        <w:pStyle w:val="ListParagraph"/>
        <w:spacing w:after="240" w:line="360" w:lineRule="auto"/>
        <w:ind w:left="360"/>
        <w:rPr>
          <w:sz w:val="32"/>
          <w:szCs w:val="32"/>
        </w:rPr>
      </w:pPr>
      <w:r w:rsidRPr="002904DA">
        <w:rPr>
          <w:sz w:val="32"/>
          <w:szCs w:val="32"/>
        </w:rPr>
        <w:t>Mystic Grills</w:t>
      </w:r>
    </w:p>
    <w:p w14:paraId="19F6AA67" w14:textId="77777777" w:rsidR="00D60998" w:rsidRPr="00D60998" w:rsidRDefault="00AA5E8B" w:rsidP="00D60998">
      <w:pPr>
        <w:pStyle w:val="ListParagraph"/>
        <w:numPr>
          <w:ilvl w:val="0"/>
          <w:numId w:val="26"/>
        </w:numPr>
        <w:spacing w:after="240" w:line="360" w:lineRule="auto"/>
        <w:rPr>
          <w:sz w:val="32"/>
          <w:szCs w:val="32"/>
        </w:rPr>
      </w:pPr>
      <w:r w:rsidRPr="00D60998">
        <w:rPr>
          <w:sz w:val="28"/>
          <w:szCs w:val="28"/>
        </w:rPr>
        <w:t>Introduction</w:t>
      </w:r>
    </w:p>
    <w:p w14:paraId="5E6047AE" w14:textId="77777777" w:rsidR="00D60998" w:rsidRPr="00410F57" w:rsidRDefault="00AA5E8B" w:rsidP="00410F57">
      <w:pPr>
        <w:pStyle w:val="ListParagraph"/>
        <w:spacing w:after="240" w:line="360" w:lineRule="auto"/>
        <w:jc w:val="both"/>
      </w:pPr>
      <w:r w:rsidRPr="00410F57">
        <w:t xml:space="preserve">Mystic Grills </w:t>
      </w:r>
      <w:proofErr w:type="spellStart"/>
      <w:r w:rsidRPr="00410F57">
        <w:t>merupakan</w:t>
      </w:r>
      <w:proofErr w:type="spellEnd"/>
      <w:r w:rsidRPr="00410F57">
        <w:t xml:space="preserve"> </w:t>
      </w:r>
      <w:proofErr w:type="spellStart"/>
      <w:r w:rsidRPr="00410F57">
        <w:t>sebuah</w:t>
      </w:r>
      <w:proofErr w:type="spellEnd"/>
      <w:r w:rsidRPr="00410F57">
        <w:t xml:space="preserve"> </w:t>
      </w:r>
      <w:proofErr w:type="spellStart"/>
      <w:r w:rsidRPr="00410F57">
        <w:t>aplikasi</w:t>
      </w:r>
      <w:proofErr w:type="spellEnd"/>
      <w:r w:rsidRPr="00410F57">
        <w:t xml:space="preserve"> </w:t>
      </w:r>
      <w:proofErr w:type="spellStart"/>
      <w:r w:rsidRPr="00410F57">
        <w:t>manajemen</w:t>
      </w:r>
      <w:proofErr w:type="spellEnd"/>
      <w:r w:rsidRPr="00410F57">
        <w:t xml:space="preserve"> </w:t>
      </w:r>
      <w:proofErr w:type="spellStart"/>
      <w:r w:rsidRPr="00410F57">
        <w:t>restoran</w:t>
      </w:r>
      <w:proofErr w:type="spellEnd"/>
      <w:r w:rsidRPr="00410F57">
        <w:t xml:space="preserve"> yang </w:t>
      </w:r>
      <w:proofErr w:type="spellStart"/>
      <w:r w:rsidRPr="00410F57">
        <w:t>inovatif</w:t>
      </w:r>
      <w:proofErr w:type="spellEnd"/>
      <w:r w:rsidRPr="00410F57">
        <w:t xml:space="preserve"> yang </w:t>
      </w:r>
      <w:proofErr w:type="spellStart"/>
      <w:r w:rsidRPr="00410F57">
        <w:t>didesain</w:t>
      </w:r>
      <w:proofErr w:type="spellEnd"/>
      <w:r w:rsidRPr="00410F57">
        <w:t xml:space="preserve"> </w:t>
      </w:r>
      <w:proofErr w:type="spellStart"/>
      <w:r w:rsidRPr="00410F57">
        <w:t>untuk</w:t>
      </w:r>
      <w:proofErr w:type="spellEnd"/>
      <w:r w:rsidRPr="00410F57">
        <w:t xml:space="preserve"> </w:t>
      </w:r>
      <w:proofErr w:type="spellStart"/>
      <w:r w:rsidRPr="00410F57">
        <w:t>mempermudah</w:t>
      </w:r>
      <w:proofErr w:type="spellEnd"/>
      <w:r w:rsidRPr="00410F57">
        <w:t xml:space="preserve"> </w:t>
      </w:r>
      <w:proofErr w:type="spellStart"/>
      <w:r w:rsidRPr="00410F57">
        <w:t>operasional</w:t>
      </w:r>
      <w:proofErr w:type="spellEnd"/>
      <w:r w:rsidRPr="00410F57">
        <w:t xml:space="preserve"> dan </w:t>
      </w:r>
      <w:proofErr w:type="spellStart"/>
      <w:r w:rsidRPr="00410F57">
        <w:t>meningkatkan</w:t>
      </w:r>
      <w:proofErr w:type="spellEnd"/>
      <w:r w:rsidRPr="00410F57">
        <w:t xml:space="preserve"> </w:t>
      </w:r>
      <w:proofErr w:type="spellStart"/>
      <w:r w:rsidRPr="00410F57">
        <w:t>pengalaman</w:t>
      </w:r>
      <w:proofErr w:type="spellEnd"/>
      <w:r w:rsidRPr="00410F57">
        <w:t xml:space="preserve"> </w:t>
      </w:r>
      <w:proofErr w:type="spellStart"/>
      <w:r w:rsidRPr="00410F57">
        <w:t>makan</w:t>
      </w:r>
      <w:proofErr w:type="spellEnd"/>
      <w:r w:rsidRPr="00410F57">
        <w:t xml:space="preserve"> </w:t>
      </w:r>
      <w:proofErr w:type="spellStart"/>
      <w:r w:rsidRPr="00410F57">
        <w:t>secara</w:t>
      </w:r>
      <w:proofErr w:type="spellEnd"/>
      <w:r w:rsidRPr="00410F57">
        <w:t xml:space="preserve"> </w:t>
      </w:r>
      <w:proofErr w:type="spellStart"/>
      <w:r w:rsidRPr="00410F57">
        <w:t>menyeluruh</w:t>
      </w:r>
      <w:proofErr w:type="spellEnd"/>
      <w:r w:rsidRPr="00410F57">
        <w:t xml:space="preserve">. </w:t>
      </w:r>
      <w:proofErr w:type="spellStart"/>
      <w:r w:rsidRPr="00410F57">
        <w:t>Dengan</w:t>
      </w:r>
      <w:proofErr w:type="spellEnd"/>
      <w:r w:rsidRPr="00410F57">
        <w:t xml:space="preserve"> </w:t>
      </w:r>
      <w:proofErr w:type="spellStart"/>
      <w:r w:rsidRPr="00410F57">
        <w:t>beragam</w:t>
      </w:r>
      <w:proofErr w:type="spellEnd"/>
      <w:r w:rsidRPr="00410F57">
        <w:t xml:space="preserve"> </w:t>
      </w:r>
      <w:proofErr w:type="spellStart"/>
      <w:r w:rsidRPr="00410F57">
        <w:t>fitur</w:t>
      </w:r>
      <w:proofErr w:type="spellEnd"/>
      <w:r w:rsidRPr="00410F57">
        <w:t xml:space="preserve"> </w:t>
      </w:r>
      <w:proofErr w:type="spellStart"/>
      <w:r w:rsidRPr="00410F57">
        <w:t>seperti</w:t>
      </w:r>
      <w:proofErr w:type="spellEnd"/>
      <w:r w:rsidRPr="00410F57">
        <w:t xml:space="preserve"> </w:t>
      </w:r>
      <w:proofErr w:type="spellStart"/>
      <w:r w:rsidRPr="00410F57">
        <w:t>manajemen</w:t>
      </w:r>
      <w:proofErr w:type="spellEnd"/>
      <w:r w:rsidRPr="00410F57">
        <w:t xml:space="preserve"> </w:t>
      </w:r>
      <w:proofErr w:type="spellStart"/>
      <w:r w:rsidRPr="00410F57">
        <w:t>pengguna</w:t>
      </w:r>
      <w:proofErr w:type="spellEnd"/>
      <w:r w:rsidRPr="00410F57">
        <w:t xml:space="preserve">, </w:t>
      </w:r>
      <w:proofErr w:type="spellStart"/>
      <w:r w:rsidRPr="00410F57">
        <w:t>penyesuaian</w:t>
      </w:r>
      <w:proofErr w:type="spellEnd"/>
      <w:r w:rsidRPr="00410F57">
        <w:t xml:space="preserve"> menu, dan </w:t>
      </w:r>
      <w:proofErr w:type="spellStart"/>
      <w:r w:rsidRPr="00410F57">
        <w:t>sistem</w:t>
      </w:r>
      <w:proofErr w:type="spellEnd"/>
      <w:r w:rsidRPr="00410F57">
        <w:t xml:space="preserve"> </w:t>
      </w:r>
      <w:proofErr w:type="spellStart"/>
      <w:r w:rsidRPr="00410F57">
        <w:t>pemesanan</w:t>
      </w:r>
      <w:proofErr w:type="spellEnd"/>
      <w:r w:rsidRPr="00410F57">
        <w:t xml:space="preserve"> yang </w:t>
      </w:r>
      <w:proofErr w:type="spellStart"/>
      <w:r w:rsidRPr="00410F57">
        <w:t>efisien</w:t>
      </w:r>
      <w:proofErr w:type="spellEnd"/>
      <w:r w:rsidRPr="00410F57">
        <w:t xml:space="preserve">, Mystic Grills </w:t>
      </w:r>
      <w:proofErr w:type="spellStart"/>
      <w:r w:rsidRPr="00410F57">
        <w:t>menyediakan</w:t>
      </w:r>
      <w:proofErr w:type="spellEnd"/>
      <w:r w:rsidRPr="00410F57">
        <w:t xml:space="preserve"> platform yang </w:t>
      </w:r>
      <w:proofErr w:type="spellStart"/>
      <w:r w:rsidRPr="00410F57">
        <w:t>lancar</w:t>
      </w:r>
      <w:proofErr w:type="spellEnd"/>
      <w:r w:rsidRPr="00410F57">
        <w:t xml:space="preserve"> dan </w:t>
      </w:r>
      <w:proofErr w:type="spellStart"/>
      <w:r w:rsidRPr="00410F57">
        <w:t>intuitif</w:t>
      </w:r>
      <w:proofErr w:type="spellEnd"/>
      <w:r w:rsidRPr="00410F57">
        <w:t xml:space="preserve"> </w:t>
      </w:r>
      <w:proofErr w:type="spellStart"/>
      <w:r w:rsidRPr="00410F57">
        <w:t>bagi</w:t>
      </w:r>
      <w:proofErr w:type="spellEnd"/>
      <w:r w:rsidRPr="00410F57">
        <w:t xml:space="preserve"> </w:t>
      </w:r>
      <w:proofErr w:type="spellStart"/>
      <w:r w:rsidRPr="00410F57">
        <w:t>staf</w:t>
      </w:r>
      <w:proofErr w:type="spellEnd"/>
      <w:r w:rsidRPr="00410F57">
        <w:t xml:space="preserve"> </w:t>
      </w:r>
      <w:proofErr w:type="spellStart"/>
      <w:r w:rsidRPr="00410F57">
        <w:t>restoran</w:t>
      </w:r>
      <w:proofErr w:type="spellEnd"/>
      <w:r w:rsidRPr="00410F57">
        <w:t xml:space="preserve"> </w:t>
      </w:r>
      <w:proofErr w:type="spellStart"/>
      <w:r w:rsidRPr="00410F57">
        <w:t>maupun</w:t>
      </w:r>
      <w:proofErr w:type="spellEnd"/>
      <w:r w:rsidRPr="00410F57">
        <w:t xml:space="preserve"> </w:t>
      </w:r>
      <w:proofErr w:type="spellStart"/>
      <w:r w:rsidRPr="00410F57">
        <w:t>pelanggan</w:t>
      </w:r>
      <w:proofErr w:type="spellEnd"/>
      <w:r w:rsidRPr="00410F57">
        <w:t xml:space="preserve">. Tujuan </w:t>
      </w:r>
      <w:proofErr w:type="spellStart"/>
      <w:r w:rsidRPr="00410F57">
        <w:t>utama</w:t>
      </w:r>
      <w:proofErr w:type="spellEnd"/>
      <w:r w:rsidRPr="00410F57">
        <w:t xml:space="preserve"> Mystic Grills </w:t>
      </w:r>
      <w:proofErr w:type="spellStart"/>
      <w:r w:rsidRPr="00410F57">
        <w:t>adalah</w:t>
      </w:r>
      <w:proofErr w:type="spellEnd"/>
      <w:r w:rsidRPr="00410F57">
        <w:t xml:space="preserve"> </w:t>
      </w:r>
      <w:proofErr w:type="spellStart"/>
      <w:r w:rsidRPr="00410F57">
        <w:t>merevolusi</w:t>
      </w:r>
      <w:proofErr w:type="spellEnd"/>
      <w:r w:rsidRPr="00410F57">
        <w:t xml:space="preserve"> </w:t>
      </w:r>
      <w:proofErr w:type="spellStart"/>
      <w:r w:rsidRPr="00410F57">
        <w:t>manajemen</w:t>
      </w:r>
      <w:proofErr w:type="spellEnd"/>
      <w:r w:rsidRPr="00410F57">
        <w:t xml:space="preserve"> </w:t>
      </w:r>
      <w:proofErr w:type="spellStart"/>
      <w:r w:rsidRPr="00410F57">
        <w:t>restoran</w:t>
      </w:r>
      <w:proofErr w:type="spellEnd"/>
      <w:r w:rsidRPr="00410F57">
        <w:t xml:space="preserve"> </w:t>
      </w:r>
      <w:proofErr w:type="spellStart"/>
      <w:r w:rsidRPr="00410F57">
        <w:t>dengan</w:t>
      </w:r>
      <w:proofErr w:type="spellEnd"/>
      <w:r w:rsidRPr="00410F57">
        <w:t xml:space="preserve"> </w:t>
      </w:r>
      <w:proofErr w:type="spellStart"/>
      <w:r w:rsidRPr="00410F57">
        <w:t>memanfaatkan</w:t>
      </w:r>
      <w:proofErr w:type="spellEnd"/>
      <w:r w:rsidRPr="00410F57">
        <w:t xml:space="preserve"> </w:t>
      </w:r>
      <w:proofErr w:type="spellStart"/>
      <w:r w:rsidRPr="00410F57">
        <w:t>teknologi</w:t>
      </w:r>
      <w:proofErr w:type="spellEnd"/>
      <w:r w:rsidRPr="00410F57">
        <w:t xml:space="preserve"> </w:t>
      </w:r>
      <w:proofErr w:type="spellStart"/>
      <w:r w:rsidRPr="00410F57">
        <w:t>guna</w:t>
      </w:r>
      <w:proofErr w:type="spellEnd"/>
      <w:r w:rsidRPr="00410F57">
        <w:t xml:space="preserve"> </w:t>
      </w:r>
      <w:proofErr w:type="spellStart"/>
      <w:r w:rsidRPr="00410F57">
        <w:t>meningkatkan</w:t>
      </w:r>
      <w:proofErr w:type="spellEnd"/>
      <w:r w:rsidRPr="00410F57">
        <w:t xml:space="preserve"> </w:t>
      </w:r>
      <w:proofErr w:type="spellStart"/>
      <w:r w:rsidRPr="00410F57">
        <w:t>efisiensi</w:t>
      </w:r>
      <w:proofErr w:type="spellEnd"/>
      <w:r w:rsidRPr="00410F57">
        <w:t xml:space="preserve">, </w:t>
      </w:r>
      <w:proofErr w:type="spellStart"/>
      <w:r w:rsidRPr="00410F57">
        <w:t>meningkatkan</w:t>
      </w:r>
      <w:proofErr w:type="spellEnd"/>
      <w:r w:rsidRPr="00410F57">
        <w:t xml:space="preserve"> </w:t>
      </w:r>
      <w:proofErr w:type="spellStart"/>
      <w:r w:rsidRPr="00410F57">
        <w:t>kepuasan</w:t>
      </w:r>
      <w:proofErr w:type="spellEnd"/>
      <w:r w:rsidRPr="00410F57">
        <w:t xml:space="preserve"> </w:t>
      </w:r>
      <w:proofErr w:type="spellStart"/>
      <w:r w:rsidRPr="00410F57">
        <w:t>pelanggan</w:t>
      </w:r>
      <w:proofErr w:type="spellEnd"/>
      <w:r w:rsidRPr="00410F57">
        <w:t xml:space="preserve">, dan </w:t>
      </w:r>
      <w:proofErr w:type="spellStart"/>
      <w:r w:rsidRPr="00410F57">
        <w:t>mendukung</w:t>
      </w:r>
      <w:proofErr w:type="spellEnd"/>
      <w:r w:rsidRPr="00410F57">
        <w:t xml:space="preserve"> </w:t>
      </w:r>
      <w:proofErr w:type="spellStart"/>
      <w:r w:rsidRPr="00410F57">
        <w:t>kesuksesan</w:t>
      </w:r>
      <w:proofErr w:type="spellEnd"/>
      <w:r w:rsidRPr="00410F57">
        <w:t xml:space="preserve"> </w:t>
      </w:r>
      <w:proofErr w:type="spellStart"/>
      <w:r w:rsidRPr="00410F57">
        <w:t>restoran</w:t>
      </w:r>
      <w:proofErr w:type="spellEnd"/>
      <w:r w:rsidRPr="00410F57">
        <w:t>.</w:t>
      </w:r>
    </w:p>
    <w:p w14:paraId="2E93F76B" w14:textId="77777777" w:rsidR="00D60998" w:rsidRPr="00D60998" w:rsidRDefault="00AA5E8B" w:rsidP="00D60998">
      <w:pPr>
        <w:pStyle w:val="ListParagraph"/>
        <w:numPr>
          <w:ilvl w:val="0"/>
          <w:numId w:val="26"/>
        </w:numPr>
        <w:spacing w:after="240" w:line="360" w:lineRule="auto"/>
        <w:rPr>
          <w:sz w:val="32"/>
          <w:szCs w:val="32"/>
        </w:rPr>
      </w:pPr>
      <w:r>
        <w:rPr>
          <w:sz w:val="28"/>
          <w:szCs w:val="28"/>
        </w:rPr>
        <w:t xml:space="preserve">Report / </w:t>
      </w:r>
      <w:r w:rsidRPr="00682E72">
        <w:rPr>
          <w:sz w:val="28"/>
          <w:szCs w:val="28"/>
        </w:rPr>
        <w:t>Documentation</w:t>
      </w:r>
    </w:p>
    <w:p w14:paraId="0001BA8A" w14:textId="03FE6883" w:rsidR="00AA5E8B" w:rsidRPr="005C6390" w:rsidRDefault="00AA5E8B" w:rsidP="00D60998">
      <w:pPr>
        <w:pStyle w:val="ListParagraph"/>
        <w:numPr>
          <w:ilvl w:val="1"/>
          <w:numId w:val="26"/>
        </w:numPr>
        <w:spacing w:after="240" w:line="360" w:lineRule="auto"/>
      </w:pPr>
      <w:r w:rsidRPr="005C6390">
        <w:t xml:space="preserve">Download requirment2 yang </w:t>
      </w:r>
      <w:proofErr w:type="spellStart"/>
      <w:r w:rsidRPr="005C6390">
        <w:t>dibutuhin</w:t>
      </w:r>
      <w:proofErr w:type="spellEnd"/>
      <w:r w:rsidRPr="005C6390">
        <w:t xml:space="preserve"> </w:t>
      </w:r>
      <w:proofErr w:type="spellStart"/>
      <w:r w:rsidRPr="005C6390">
        <w:t>dari</w:t>
      </w:r>
      <w:proofErr w:type="spellEnd"/>
      <w:r w:rsidRPr="005C6390">
        <w:t xml:space="preserve"> web bluejack </w:t>
      </w:r>
      <w:proofErr w:type="spellStart"/>
      <w:r w:rsidRPr="005C6390">
        <w:t>antara</w:t>
      </w:r>
      <w:proofErr w:type="spellEnd"/>
      <w:r w:rsidRPr="005C6390">
        <w:t xml:space="preserve"> lain:</w:t>
      </w:r>
    </w:p>
    <w:p w14:paraId="5EE0F929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Eclipse 2020.6 R (IDE yang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gunakan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77C3924D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Visual Paradigm Community Edition 17.1 (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buat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liat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design requirement project)</w:t>
      </w:r>
    </w:p>
    <w:p w14:paraId="24D09035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MySQL Java Connection Library 8.0.24 (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buat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konekin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database)</w:t>
      </w:r>
    </w:p>
    <w:p w14:paraId="7038FB05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Java 11.0.18 (JDK java yang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gunakan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502F0BE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XAMPP 8.0.7 (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Buat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run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db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mysql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local)</w:t>
      </w:r>
    </w:p>
    <w:p w14:paraId="6CDA81A9" w14:textId="77777777" w:rsidR="00D60998" w:rsidRPr="005C6390" w:rsidRDefault="00D60998" w:rsidP="00D60998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JavaFX 17.0.7 (library java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fx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gunakan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62C73292" w14:textId="77777777" w:rsidR="00D60998" w:rsidRPr="00D60998" w:rsidRDefault="00D60998" w:rsidP="00D60998">
      <w:pPr>
        <w:pStyle w:val="ListParagraph"/>
        <w:spacing w:after="240" w:line="360" w:lineRule="auto"/>
        <w:ind w:left="2160"/>
        <w:rPr>
          <w:sz w:val="32"/>
          <w:szCs w:val="32"/>
        </w:rPr>
      </w:pPr>
    </w:p>
    <w:p w14:paraId="6520EDA0" w14:textId="3E6F29EA" w:rsidR="00AA5E8B" w:rsidRPr="005C6390" w:rsidRDefault="004543AC" w:rsidP="0049490A">
      <w:pPr>
        <w:pStyle w:val="Style1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Setting Configure Build Path pada project java</w:t>
      </w:r>
      <w:r w:rsidR="005C6390"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="005C6390"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sql</w:t>
      </w:r>
      <w:proofErr w:type="spellEnd"/>
      <w:r w:rsidR="005C6390"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connection, </w:t>
      </w:r>
      <w:proofErr w:type="spellStart"/>
      <w:r w:rsidR="005C6390"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javafx</w:t>
      </w:r>
      <w:proofErr w:type="spellEnd"/>
      <w:r w:rsidR="005C6390"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C2501CB" w14:textId="144AA4EC" w:rsidR="005C6390" w:rsidRDefault="005C6390" w:rsidP="005C6390">
      <w:pPr>
        <w:pStyle w:val="Style1"/>
        <w:spacing w:line="360" w:lineRule="auto"/>
        <w:ind w:left="144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C6390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0EA5B326" wp14:editId="4E7F7218">
            <wp:extent cx="4438650" cy="2773763"/>
            <wp:effectExtent l="0" t="0" r="0" b="7620"/>
            <wp:docPr id="53961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54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664" cy="27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FCF4" w14:textId="74E5596A" w:rsidR="005C435D" w:rsidRDefault="005C435D" w:rsidP="005C6390">
      <w:pPr>
        <w:pStyle w:val="Style1"/>
        <w:spacing w:line="360" w:lineRule="auto"/>
        <w:ind w:left="1440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Untuk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sql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connection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bisa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langsung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Add External JARs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terus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cari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file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mysql</w:t>
      </w:r>
      <w:proofErr w:type="spellEnd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5C435D">
        <w:rPr>
          <w:rFonts w:ascii="Times New Roman" w:hAnsi="Times New Roman" w:cs="Times New Roman"/>
          <w:b w:val="0"/>
          <w:bCs w:val="0"/>
          <w:sz w:val="22"/>
          <w:szCs w:val="22"/>
        </w:rPr>
        <w:t>connectornya</w:t>
      </w:r>
      <w:proofErr w:type="spellEnd"/>
    </w:p>
    <w:p w14:paraId="3FE0341A" w14:textId="654F470B" w:rsidR="005C435D" w:rsidRPr="005C435D" w:rsidRDefault="005C435D" w:rsidP="005C6390">
      <w:pPr>
        <w:pStyle w:val="Style1"/>
        <w:spacing w:line="360" w:lineRule="auto"/>
        <w:ind w:left="1440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javafx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bisa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Add Library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dulu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lalu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pilih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user library -&gt; user libraries -&gt; new -&gt; input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nama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-&gt; Add External JARs -&gt;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cari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file javafx17 -&gt;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folder lib,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pilih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semua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file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jarnya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-&gt;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masukan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path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zip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beranama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pada folder java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fx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file jar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source attachment</w:t>
      </w:r>
      <w:r w:rsidR="00355EB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and ready </w:t>
      </w:r>
      <w:proofErr w:type="spellStart"/>
      <w:r w:rsidR="00355EB3">
        <w:rPr>
          <w:rFonts w:ascii="Times New Roman" w:hAnsi="Times New Roman" w:cs="Times New Roman"/>
          <w:b w:val="0"/>
          <w:bCs w:val="0"/>
          <w:sz w:val="22"/>
          <w:szCs w:val="22"/>
        </w:rPr>
        <w:t>sudah</w:t>
      </w:r>
      <w:proofErr w:type="spellEnd"/>
      <w:r w:rsidR="00054C28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14:paraId="1839AF27" w14:textId="75C6545C" w:rsidR="005C6390" w:rsidRDefault="005C6390" w:rsidP="005C6390">
      <w:pPr>
        <w:pStyle w:val="Style1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run project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kita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memasukan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vm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argument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terlebih</w:t>
      </w:r>
      <w:proofErr w:type="spellEnd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C6390">
        <w:rPr>
          <w:rFonts w:ascii="Times New Roman" w:hAnsi="Times New Roman" w:cs="Times New Roman"/>
          <w:b w:val="0"/>
          <w:bCs w:val="0"/>
          <w:sz w:val="24"/>
          <w:szCs w:val="24"/>
        </w:rPr>
        <w:t>dahulu</w:t>
      </w:r>
      <w:proofErr w:type="spellEnd"/>
    </w:p>
    <w:p w14:paraId="33724EF5" w14:textId="0F99F85C" w:rsidR="005C6390" w:rsidRDefault="005C6390" w:rsidP="005C6390">
      <w:pPr>
        <w:pStyle w:val="Style1"/>
        <w:spacing w:line="360" w:lineRule="auto"/>
        <w:ind w:left="1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0D98E02" wp14:editId="11A9CB47">
            <wp:extent cx="4841092" cy="1926452"/>
            <wp:effectExtent l="0" t="0" r="0" b="0"/>
            <wp:docPr id="58574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08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054" cy="19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7FF" w14:textId="38C66F70" w:rsidR="005C6390" w:rsidRDefault="005C6390" w:rsidP="005C6390">
      <w:pPr>
        <w:pStyle w:val="Style1"/>
        <w:spacing w:line="360" w:lineRule="auto"/>
        <w:ind w:left="1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C639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2FADDC80" wp14:editId="79BAE36C">
            <wp:extent cx="4766553" cy="3848519"/>
            <wp:effectExtent l="0" t="0" r="0" b="0"/>
            <wp:docPr id="65992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89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204" cy="3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6C8" w14:textId="0C793F26" w:rsidR="005C6390" w:rsidRDefault="00625CBD" w:rsidP="005C6390">
      <w:pPr>
        <w:pStyle w:val="Style1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Bikin Project</w:t>
      </w:r>
    </w:p>
    <w:p w14:paraId="7E9BBFBE" w14:textId="15577364" w:rsidR="00625CBD" w:rsidRDefault="00625CBD" w:rsidP="00625CBD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Structur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 (MVC)</w:t>
      </w:r>
    </w:p>
    <w:p w14:paraId="69137D77" w14:textId="6FB7EC2B" w:rsidR="00625CBD" w:rsidRDefault="00625CBD" w:rsidP="00625CBD">
      <w:pPr>
        <w:pStyle w:val="Style1"/>
        <w:spacing w:line="360" w:lineRule="auto"/>
        <w:ind w:left="21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25CBD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7DEC1CE3" wp14:editId="3898811B">
            <wp:extent cx="2062263" cy="2001249"/>
            <wp:effectExtent l="0" t="0" r="0" b="0"/>
            <wp:docPr id="104541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24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96" cy="20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EBC" w14:textId="6425E6D0" w:rsidR="00625CBD" w:rsidRDefault="00625CBD" w:rsidP="00410F57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Project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MVC. Package model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class2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table database. Package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model.dao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berg</w:t>
      </w:r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una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connection </w:t>
      </w:r>
      <w:proofErr w:type="spellStart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db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juga logic-logic yang </w:t>
      </w:r>
      <w:proofErr w:type="spellStart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berhubungan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CRUD data </w:t>
      </w:r>
      <w:proofErr w:type="spellStart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4155D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database. </w:t>
      </w:r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Package controller dan view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fungsi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umumnya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controller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perantara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model dan view, dan view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user.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pisah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beberapa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package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 yang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dibutuhkan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role </w:t>
      </w:r>
      <w:proofErr w:type="spellStart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tertentu</w:t>
      </w:r>
      <w:proofErr w:type="spellEnd"/>
      <w:r w:rsidR="009E4DA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package view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berisikan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class2 view yang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terkait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role </w:t>
      </w:r>
      <w:proofErr w:type="spellStart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login, register, dan juga template </w:t>
      </w:r>
      <w:proofErr w:type="spellStart"/>
      <w:r w:rsidR="00CC3EEE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CC3EE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C3EEE"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024B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class view </w:t>
      </w:r>
      <w:proofErr w:type="spellStart"/>
      <w:r w:rsidR="00F024B9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BC3C0F">
        <w:rPr>
          <w:rFonts w:ascii="Times New Roman" w:hAnsi="Times New Roman" w:cs="Times New Roman"/>
          <w:b w:val="0"/>
          <w:bCs w:val="0"/>
          <w:sz w:val="24"/>
          <w:szCs w:val="24"/>
        </w:rPr>
        <w:t>nantinya</w:t>
      </w:r>
      <w:proofErr w:type="spellEnd"/>
      <w:r w:rsidR="00D1325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0F1B251" w14:textId="7307AEF1" w:rsidR="00676D56" w:rsidRDefault="00676D56" w:rsidP="00676D56">
      <w:pPr>
        <w:pStyle w:val="Style1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View</w:t>
      </w:r>
    </w:p>
    <w:p w14:paraId="44732C74" w14:textId="2F0C524C" w:rsidR="00676D56" w:rsidRDefault="00676D56" w:rsidP="00676D56">
      <w:pPr>
        <w:pStyle w:val="Style1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76D56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07659B38" wp14:editId="60007AE6">
            <wp:extent cx="1695687" cy="1105054"/>
            <wp:effectExtent l="0" t="0" r="0" b="0"/>
            <wp:docPr id="2137074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421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84C" w14:textId="31851071" w:rsidR="00676D56" w:rsidRDefault="00676D56" w:rsidP="00410F57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view, package view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page-page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TemplateView.java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 dan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menentukan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 yang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role yang login, dan juga </w:t>
      </w:r>
      <w:proofErr w:type="spellStart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="004752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footer.</w:t>
      </w:r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BaseView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BaseViewDetail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mengextends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TemplateView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mendapatkan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 dan footer yang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siap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>pakai</w:t>
      </w:r>
      <w:proofErr w:type="spellEnd"/>
      <w:r w:rsidR="00867C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Dalam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BaseView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BaseViewDetail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dibuatlah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template layout scene yang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r w:rsidR="008C48AA">
        <w:rPr>
          <w:rFonts w:ascii="Times New Roman" w:hAnsi="Times New Roman" w:cs="Times New Roman"/>
          <w:b w:val="0"/>
          <w:bCs w:val="0"/>
          <w:sz w:val="24"/>
          <w:szCs w:val="24"/>
        </w:rPr>
        <w:t>class-class</w:t>
      </w:r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 yang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dibuat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8C48AA">
        <w:rPr>
          <w:rFonts w:ascii="Times New Roman" w:hAnsi="Times New Roman" w:cs="Times New Roman"/>
          <w:b w:val="0"/>
          <w:bCs w:val="0"/>
          <w:sz w:val="24"/>
          <w:szCs w:val="24"/>
        </w:rPr>
        <w:t>Class</w:t>
      </w:r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memilki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template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dilanjut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content </w:t>
      </w:r>
      <w:proofErr w:type="spellStart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>dilanjut</w:t>
      </w:r>
      <w:proofErr w:type="spellEnd"/>
      <w:r w:rsidR="000461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footer.</w:t>
      </w:r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BaseView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BaseViewDetail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merupakan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abstract class yang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nantinya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diturunkan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>setiap</w:t>
      </w:r>
      <w:proofErr w:type="spellEnd"/>
      <w:r w:rsidR="000476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8387D">
        <w:rPr>
          <w:rFonts w:ascii="Times New Roman" w:hAnsi="Times New Roman" w:cs="Times New Roman"/>
          <w:b w:val="0"/>
          <w:bCs w:val="0"/>
          <w:sz w:val="24"/>
          <w:szCs w:val="24"/>
        </w:rPr>
        <w:t>class view</w:t>
      </w:r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kedua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abstract method content() yang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nantinya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 override oleh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setiap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view,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diisi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content yang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ditampilkan</w:t>
      </w:r>
      <w:proofErr w:type="spellEnd"/>
      <w:r w:rsidR="0067783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akhirnya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setiap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view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memilki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method display() yang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merupakan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method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turunan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BaseView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/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BaseViewDetail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>berisikan</w:t>
      </w:r>
      <w:proofErr w:type="spellEnd"/>
      <w:r w:rsidR="00410F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header, content, dan juga footer</w:t>
      </w:r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method display() </w:t>
      </w:r>
      <w:proofErr w:type="spellStart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>inilah</w:t>
      </w:r>
      <w:proofErr w:type="spellEnd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>dipanggil</w:t>
      </w:r>
      <w:proofErr w:type="spellEnd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 w:rsidR="00F773B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user.</w:t>
      </w:r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Note: Class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BaseView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diturunkan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majority of view class,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sedangkan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BaseViewDetail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diturunkan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yang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bertujuan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>menampilkan</w:t>
      </w:r>
      <w:proofErr w:type="spellEnd"/>
      <w:r w:rsidR="00C517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detail</w:t>
      </w:r>
      <w:r w:rsidR="004B11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>suatu</w:t>
      </w:r>
      <w:proofErr w:type="spellEnd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>hal</w:t>
      </w:r>
      <w:proofErr w:type="spellEnd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6C398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order.</w:t>
      </w:r>
    </w:p>
    <w:p w14:paraId="3ACEF7ED" w14:textId="34EC1E42" w:rsidR="00F024B9" w:rsidRDefault="00F024B9" w:rsidP="00F024B9">
      <w:pPr>
        <w:pStyle w:val="Style1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Package Factory</w:t>
      </w:r>
    </w:p>
    <w:p w14:paraId="62D09B9A" w14:textId="2D4797EE" w:rsidR="00F024B9" w:rsidRPr="00F024B9" w:rsidRDefault="00F024B9" w:rsidP="00F024B9">
      <w:pPr>
        <w:pStyle w:val="Style1"/>
        <w:spacing w:line="360" w:lineRule="auto"/>
        <w:ind w:left="180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024B9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E9C5A95" wp14:editId="3F4BD24B">
            <wp:extent cx="1657581" cy="504895"/>
            <wp:effectExtent l="0" t="0" r="0" b="9525"/>
            <wp:docPr id="163233282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32826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1E6B" w14:textId="76A0733E" w:rsidR="00F024B9" w:rsidRDefault="00F024B9" w:rsidP="00F024B9">
      <w:pPr>
        <w:pStyle w:val="Style1"/>
        <w:spacing w:line="360" w:lineRule="auto"/>
        <w:ind w:firstLine="180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Package Factory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header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Alasan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factory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biar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rapih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codenya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sehingga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mudah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dibaca</w:t>
      </w:r>
      <w:proofErr w:type="spellEnd"/>
      <w:r w:rsidR="00FE04B6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Jadi class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TemplateView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perlu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memanggil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method header yang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role</w:t>
      </w:r>
      <w:r w:rsidR="002362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login</w:t>
      </w:r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headerFactory</w:t>
      </w:r>
      <w:proofErr w:type="spellEnd"/>
      <w:r w:rsidR="00A34343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BEA798F" w14:textId="677C32BF" w:rsidR="00E227E2" w:rsidRDefault="00E227E2" w:rsidP="00F024B9">
      <w:pPr>
        <w:pStyle w:val="Style1"/>
        <w:spacing w:line="360" w:lineRule="auto"/>
        <w:ind w:firstLine="180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227E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2B3B583" wp14:editId="5DF259D0">
            <wp:extent cx="3784059" cy="2749355"/>
            <wp:effectExtent l="0" t="0" r="6985" b="0"/>
            <wp:docPr id="5140240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4045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272" cy="27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971" w14:textId="41B27BC4" w:rsidR="00E227E2" w:rsidRDefault="00E227E2" w:rsidP="00E227E2">
      <w:pPr>
        <w:pStyle w:val="Style1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SessionManager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</w:t>
      </w:r>
    </w:p>
    <w:p w14:paraId="3201FF46" w14:textId="77777777" w:rsidR="00B60818" w:rsidRDefault="00B60818" w:rsidP="0023646F">
      <w:pPr>
        <w:pStyle w:val="Style1"/>
        <w:spacing w:line="360" w:lineRule="auto"/>
        <w:ind w:left="36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227E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8472F9D" wp14:editId="0DFA90A6">
            <wp:extent cx="4714632" cy="2536778"/>
            <wp:effectExtent l="0" t="0" r="0" b="0"/>
            <wp:docPr id="138438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55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2" cy="2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C44" w14:textId="24B6D886" w:rsidR="00B60818" w:rsidRDefault="00B60818" w:rsidP="00443E2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1D4777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SessionManager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gunakan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menyimpan</w:t>
      </w:r>
      <w:proofErr w:type="spellEnd"/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227E2">
        <w:rPr>
          <w:rFonts w:ascii="Times New Roman" w:hAnsi="Times New Roman" w:cs="Times New Roman"/>
          <w:b w:val="0"/>
          <w:bCs w:val="0"/>
          <w:sz w:val="24"/>
          <w:szCs w:val="24"/>
        </w:rPr>
        <w:t>login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SessionManager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dipage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view yang mana,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SessionManager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label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diclick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pada header. Label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id label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class session manager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current page.</w:t>
      </w:r>
    </w:p>
    <w:p w14:paraId="3C610442" w14:textId="5B7B3219" w:rsidR="00966A55" w:rsidRDefault="004903A0" w:rsidP="00966A55">
      <w:pPr>
        <w:pStyle w:val="Style1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Tambahan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model dan controller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OrderForTabl</w:t>
      </w:r>
      <w:r w:rsidR="007D4EE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View</w:t>
      </w:r>
      <w:proofErr w:type="spellEnd"/>
      <w:r w:rsid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0F234CC" w14:textId="35B8CBC7" w:rsidR="00966A55" w:rsidRDefault="00966A55" w:rsidP="00966A55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D7224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OrderForTabl</w:t>
      </w:r>
      <w:r w:rsidR="007D4EE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View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buat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menampilkan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pada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TableView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dimana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merupakan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campuran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 table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MenuItem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OrderItem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MenuItem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kolom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id,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nama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price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sedangkan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OrderItem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mendapat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>kolom</w:t>
      </w:r>
      <w:proofErr w:type="spellEnd"/>
      <w:r w:rsidRPr="002F17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quantity.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TableView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oleh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OrderForTabelView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attributes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kolom2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menuItemId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menuItemName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menuItemPrice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quantity), object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TableView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5C22957" w14:textId="651DCBEB" w:rsidR="007D4EE0" w:rsidRPr="00966A55" w:rsidRDefault="007D4EE0" w:rsidP="00966A55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D7224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Controller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OrderForTabelView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ObservableList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&lt;</w:t>
      </w:r>
      <w:r w:rsidRPr="007D4EE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OrderForTableView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&gt; local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database.</w:t>
      </w:r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Jadi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>menambah</w:t>
      </w:r>
      <w:proofErr w:type="spellEnd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item, update item, remove item,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selama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user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belum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submit </w:t>
      </w:r>
      <w:proofErr w:type="spellStart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disimpan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ObservableList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&lt;</w:t>
      </w:r>
      <w:r w:rsidR="0004352A" w:rsidRPr="007D4EE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OrderForTableView</w:t>
      </w:r>
      <w:proofErr w:type="spellEnd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&gt; pada controller </w:t>
      </w:r>
      <w:proofErr w:type="spellStart"/>
      <w:r w:rsidR="0004352A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223A4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coding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detailnya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dibaca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file java yang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kumpulkan</w:t>
      </w:r>
      <w:proofErr w:type="spellEnd"/>
      <w:r w:rsidR="00314A2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0F651DC" w14:textId="0ADC83D1" w:rsidR="00656B98" w:rsidRDefault="00656B98" w:rsidP="00656B98">
      <w:pPr>
        <w:pStyle w:val="Style1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selebihnya</w:t>
      </w:r>
      <w:proofErr w:type="spellEnd"/>
    </w:p>
    <w:p w14:paraId="39EA2C6D" w14:textId="03AF264E" w:rsidR="00980ECB" w:rsidRDefault="00980ECB" w:rsidP="00980ECB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D7224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selebihnya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requirement pada diagram,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model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controllernya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data.</w:t>
      </w:r>
    </w:p>
    <w:p w14:paraId="41D711DA" w14:textId="057A55FD" w:rsidR="00443E29" w:rsidRDefault="00980ECB" w:rsidP="007C58BA">
      <w:pPr>
        <w:pStyle w:val="Style1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tampila</w:t>
      </w:r>
      <w:r w:rsidR="007C58BA">
        <w:rPr>
          <w:rFonts w:ascii="Times New Roman" w:hAnsi="Times New Roman" w:cs="Times New Roman"/>
          <w:b w:val="0"/>
          <w:bCs w:val="0"/>
          <w:sz w:val="24"/>
          <w:szCs w:val="24"/>
        </w:rPr>
        <w:t>n</w:t>
      </w:r>
      <w:proofErr w:type="spellEnd"/>
    </w:p>
    <w:p w14:paraId="06A08467" w14:textId="1C95B6B7" w:rsidR="007C58BA" w:rsidRDefault="007C58BA" w:rsidP="007C58BA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Login</w:t>
      </w:r>
    </w:p>
    <w:p w14:paraId="69472956" w14:textId="317E738F" w:rsidR="007C58BA" w:rsidRDefault="007C58BA" w:rsidP="007C58BA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3E29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112303C" wp14:editId="476DF43E">
            <wp:extent cx="3754876" cy="2370383"/>
            <wp:effectExtent l="0" t="0" r="0" b="0"/>
            <wp:docPr id="1834552716" name="Picture 1" descr="A login form with text and a log 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2716" name="Picture 1" descr="A login form with text and a log 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174" cy="23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5ED" w14:textId="78E6B0FA" w:rsidR="007C58BA" w:rsidRDefault="007C58BA" w:rsidP="007C58BA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Login page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special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empty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di database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login.</w:t>
      </w:r>
    </w:p>
    <w:p w14:paraId="04E9BC47" w14:textId="52118E2C" w:rsidR="007C58BA" w:rsidRDefault="007C58BA" w:rsidP="007C58BA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Register</w:t>
      </w:r>
    </w:p>
    <w:p w14:paraId="10ABE4B9" w14:textId="19D57562" w:rsidR="007C58BA" w:rsidRDefault="007C58BA" w:rsidP="007C58BA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C58BA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D04F490" wp14:editId="6B2FEA35">
            <wp:extent cx="4270442" cy="2713119"/>
            <wp:effectExtent l="0" t="0" r="0" b="0"/>
            <wp:docPr id="151415578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5781" name="Picture 1" descr="A screenshot of a login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1780" cy="27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08CF" w14:textId="6E0EB9F9" w:rsidR="007C58BA" w:rsidRPr="007C58BA" w:rsidRDefault="007C58BA" w:rsidP="00B75C05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Register Page</w:t>
      </w:r>
      <w:r w:rsidRPr="007C58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special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empty, email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unique, password minim 6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confirm password match, role default customer,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register dan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Jika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 page</w:t>
      </w:r>
      <w:r w:rsidR="00A41F6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41F64">
        <w:rPr>
          <w:rFonts w:ascii="Times New Roman" w:hAnsi="Times New Roman" w:cs="Times New Roman"/>
          <w:b w:val="0"/>
          <w:bCs w:val="0"/>
          <w:sz w:val="24"/>
          <w:szCs w:val="24"/>
        </w:rPr>
        <w:t>melalui</w:t>
      </w:r>
      <w:proofErr w:type="spellEnd"/>
      <w:r w:rsidR="00A41F6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label</w:t>
      </w:r>
      <w:r w:rsidR="00E325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</w:t>
      </w:r>
      <w:r w:rsidR="00A41F6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A03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yang </w:t>
      </w:r>
      <w:proofErr w:type="spellStart"/>
      <w:r w:rsidR="000A0347">
        <w:rPr>
          <w:rFonts w:ascii="Times New Roman" w:hAnsi="Times New Roman" w:cs="Times New Roman"/>
          <w:b w:val="0"/>
          <w:bCs w:val="0"/>
          <w:sz w:val="24"/>
          <w:szCs w:val="24"/>
        </w:rPr>
        <w:t>berwarna</w:t>
      </w:r>
      <w:proofErr w:type="spellEnd"/>
      <w:r w:rsidR="000A03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A0347">
        <w:rPr>
          <w:rFonts w:ascii="Times New Roman" w:hAnsi="Times New Roman" w:cs="Times New Roman"/>
          <w:b w:val="0"/>
          <w:bCs w:val="0"/>
          <w:sz w:val="24"/>
          <w:szCs w:val="24"/>
        </w:rPr>
        <w:t>biru</w:t>
      </w:r>
      <w:proofErr w:type="spellEnd"/>
      <w:r w:rsidR="00A41F64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2A88574" w14:textId="3BB6D4EF" w:rsidR="00B75C05" w:rsidRDefault="00B75C05" w:rsidP="00B75C05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All Role - Home page (pada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Admin Home)</w:t>
      </w:r>
    </w:p>
    <w:p w14:paraId="3CD8789E" w14:textId="57981007" w:rsidR="00B75C05" w:rsidRDefault="00B75C05" w:rsidP="00B75C05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75C05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A3E424C" wp14:editId="60EB4D81">
            <wp:extent cx="4401852" cy="2811293"/>
            <wp:effectExtent l="0" t="0" r="0" b="8255"/>
            <wp:docPr id="188547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45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097" cy="28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4F6" w14:textId="1DF4ECAA" w:rsidR="00B75C05" w:rsidRDefault="00B75C05" w:rsidP="00B75C05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home page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terlanjut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role, pada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home page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berisika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greetings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tulisan have a good day (username yang login).</w:t>
      </w:r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Logout pada header </w:t>
      </w:r>
      <w:proofErr w:type="spellStart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>berguna</w:t>
      </w:r>
      <w:proofErr w:type="spellEnd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>mengeluarkan</w:t>
      </w:r>
      <w:proofErr w:type="spellEnd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dan </w:t>
      </w:r>
      <w:proofErr w:type="spellStart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>balik</w:t>
      </w:r>
      <w:proofErr w:type="spellEnd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DD71C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login page.</w:t>
      </w:r>
    </w:p>
    <w:p w14:paraId="704C2CB2" w14:textId="1F981430" w:rsidR="00B75C05" w:rsidRDefault="00B75C05" w:rsidP="00B75C05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Admin – View User</w:t>
      </w:r>
      <w:r w:rsidR="00834AA3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</w:p>
    <w:p w14:paraId="7E881636" w14:textId="69488712" w:rsidR="00103648" w:rsidRDefault="00103648" w:rsidP="00103648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03648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645E057" wp14:editId="0AA345D6">
            <wp:extent cx="3774979" cy="2412460"/>
            <wp:effectExtent l="0" t="0" r="0" b="6985"/>
            <wp:docPr id="1190461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19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076" cy="24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246" w14:textId="7A5CB6D4" w:rsidR="00103648" w:rsidRDefault="00DB3B1D" w:rsidP="00103648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Admin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bisa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pilih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table, data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otomatis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masuk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dan admin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mengupdate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ataupun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mendelete</w:t>
      </w:r>
      <w:proofErr w:type="spellEnd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 yang </w:t>
      </w:r>
      <w:proofErr w:type="spellStart"/>
      <w:r w:rsidR="00103648">
        <w:rPr>
          <w:rFonts w:ascii="Times New Roman" w:hAnsi="Times New Roman" w:cs="Times New Roman"/>
          <w:b w:val="0"/>
          <w:bCs w:val="0"/>
          <w:sz w:val="24"/>
          <w:szCs w:val="24"/>
        </w:rPr>
        <w:t>dipilih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tombol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update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ataupun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delete yang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dibagian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>bawah</w:t>
      </w:r>
      <w:proofErr w:type="spellEnd"/>
      <w:r w:rsidR="00FB0A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form.</w:t>
      </w:r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>diminta</w:t>
      </w:r>
      <w:proofErr w:type="spellEnd"/>
      <w:r w:rsidR="000008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requirement.</w:t>
      </w:r>
    </w:p>
    <w:p w14:paraId="4A51EF4A" w14:textId="30CD453B" w:rsidR="00834AA3" w:rsidRDefault="00834AA3" w:rsidP="00834AA3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Admin – Menu items</w:t>
      </w:r>
    </w:p>
    <w:p w14:paraId="7FA60844" w14:textId="7F0CEC01" w:rsidR="00834AA3" w:rsidRDefault="00834AA3" w:rsidP="00834AA3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34AA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DC6D29B" wp14:editId="5016CE87">
            <wp:extent cx="4063981" cy="2607013"/>
            <wp:effectExtent l="0" t="0" r="0" b="3175"/>
            <wp:docPr id="196048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830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2601" cy="26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61F" w14:textId="713412DE" w:rsidR="00834AA3" w:rsidRDefault="00834AA3" w:rsidP="00834AA3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Cara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kerjnya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View Users, admin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pada table dan data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form.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menu item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update dan delete, form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menginsert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juga.</w:t>
      </w:r>
    </w:p>
    <w:p w14:paraId="379B466F" w14:textId="223BA460" w:rsidR="00DD71CA" w:rsidRDefault="00ED37C3" w:rsidP="00B60A10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Customer</w:t>
      </w:r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– Menu Items</w:t>
      </w:r>
    </w:p>
    <w:p w14:paraId="7F823894" w14:textId="27F2C55C" w:rsidR="00B60A10" w:rsidRDefault="00B60A10" w:rsidP="00B60A10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60A1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78A2C2C" wp14:editId="418D9AC6">
            <wp:extent cx="4396902" cy="2812579"/>
            <wp:effectExtent l="0" t="0" r="3810" b="6985"/>
            <wp:docPr id="8018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4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8242" cy="28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F4C9" w14:textId="6711FACE" w:rsidR="00B60A10" w:rsidRDefault="00B60A10" w:rsidP="00B60A10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60A1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37CF9E4F" wp14:editId="4CB68549">
            <wp:extent cx="4426085" cy="2828113"/>
            <wp:effectExtent l="0" t="0" r="0" b="0"/>
            <wp:docPr id="94691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185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927" cy="28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09A8" w14:textId="5A6CCA0C" w:rsidR="00B60A10" w:rsidRDefault="00B942EF" w:rsidP="00B60A10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 items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>customer</w:t>
      </w:r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order,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memilih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item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table dan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memasukan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quantity yang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inginkan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quantity = 0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dimasukan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kedalam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database,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quantity juga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berlaku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dimana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quantity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boleh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B60A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0.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 item pada list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add item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meremove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item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diremove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table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remove item. Ketika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remove item, item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quantitynya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submit dan clear,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 item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orderan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submit order,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semisal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mesan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clear order.</w:t>
      </w:r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Note: </w:t>
      </w:r>
      <w:proofErr w:type="spellStart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default order yang </w:t>
      </w:r>
      <w:proofErr w:type="spellStart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>dibuat</w:t>
      </w:r>
      <w:proofErr w:type="spellEnd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3518D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Pending.</w:t>
      </w:r>
    </w:p>
    <w:p w14:paraId="39A1F7E1" w14:textId="3C08072E" w:rsidR="003518D4" w:rsidRDefault="00ED37C3" w:rsidP="000F1F4D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– Active Orders</w:t>
      </w:r>
    </w:p>
    <w:p w14:paraId="16913675" w14:textId="75892CA2" w:rsidR="000F1F4D" w:rsidRDefault="000F1F4D" w:rsidP="00C93B5B">
      <w:pPr>
        <w:pStyle w:val="Style1"/>
        <w:spacing w:line="360" w:lineRule="auto"/>
        <w:ind w:left="216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F1F4D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2A82418F" wp14:editId="5FD89915">
            <wp:extent cx="4616442" cy="2957209"/>
            <wp:effectExtent l="0" t="0" r="0" b="0"/>
            <wp:docPr id="735617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796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2757" cy="29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F63" w14:textId="2445E293" w:rsidR="000F1F4D" w:rsidRDefault="00000A36" w:rsidP="000F1F4D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page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mereka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masih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aktif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Maksud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masih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aktif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adalah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order-order yang </w:t>
      </w:r>
      <w:proofErr w:type="spellStart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0F1F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Pending/Prepared/Served.</w:t>
      </w:r>
    </w:p>
    <w:p w14:paraId="7066FDF3" w14:textId="5C3B1A0D" w:rsidR="000F1F4D" w:rsidRDefault="000F1F4D" w:rsidP="00C93B5B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F1F4D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62633977" wp14:editId="4D91DA15">
            <wp:extent cx="4312987" cy="2743200"/>
            <wp:effectExtent l="0" t="0" r="0" b="0"/>
            <wp:docPr id="187737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7215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2377" cy="27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2C0" w14:textId="6AB291C6" w:rsidR="00C93B5B" w:rsidRDefault="00C93B5B" w:rsidP="00C93B5B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93B5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F8F4A98" wp14:editId="0FBD839E">
            <wp:extent cx="4212076" cy="2682851"/>
            <wp:effectExtent l="0" t="0" r="0" b="3810"/>
            <wp:docPr id="201474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730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463" cy="26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A5A" w14:textId="7708F51D" w:rsidR="00C93B5B" w:rsidRDefault="003E473C" w:rsidP="00C93B5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00A36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salah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Active Orders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tadi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tekan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detail order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dimana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 item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apa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saja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order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Selain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juga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update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terhadap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mereka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(add/remove menu item).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Setelah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semisal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merasa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jadi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ingin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merubahnya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tombol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revert order dan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balik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mereka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awal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sebelum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Customer </w:t>
      </w:r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juga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cancel order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C93B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cancel order.</w:t>
      </w:r>
    </w:p>
    <w:p w14:paraId="414A8FAF" w14:textId="77777777" w:rsidR="00C85DE0" w:rsidRDefault="00C85DE0" w:rsidP="00C93B5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4ECA62" w14:textId="77777777" w:rsidR="00C85DE0" w:rsidRDefault="00C85DE0" w:rsidP="00C93B5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BAD0FA" w14:textId="77777777" w:rsidR="00C85DE0" w:rsidRDefault="00C85DE0" w:rsidP="00C93B5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CED3ED" w14:textId="227C62E0" w:rsidR="00C85DE0" w:rsidRDefault="000B721D" w:rsidP="00ED37C3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Customer </w:t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>– Order History</w:t>
      </w:r>
    </w:p>
    <w:p w14:paraId="173FA1BD" w14:textId="34459F19" w:rsidR="00ED37C3" w:rsidRDefault="00ED37C3" w:rsidP="00ED37C3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D37C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DF55C71" wp14:editId="2C561ADB">
            <wp:extent cx="4544813" cy="2908570"/>
            <wp:effectExtent l="0" t="0" r="8255" b="6350"/>
            <wp:docPr id="106709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12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1967" cy="29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EF91" w14:textId="0C986FF7" w:rsidR="00ED37C3" w:rsidRDefault="006D1EA1" w:rsidP="00ED37C3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page </w:t>
      </w:r>
      <w:proofErr w:type="spellStart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customer </w:t>
      </w:r>
      <w:proofErr w:type="spellStart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ED37C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>riwayat</w:t>
      </w:r>
      <w:proofErr w:type="spellEnd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>mereka</w:t>
      </w:r>
      <w:proofErr w:type="spellEnd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(order yang </w:t>
      </w:r>
      <w:proofErr w:type="spellStart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>statas</w:t>
      </w:r>
      <w:proofErr w:type="spellEnd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Paid </w:t>
      </w:r>
      <w:proofErr w:type="spellStart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="00370F4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Cancel</w:t>
      </w:r>
      <w:r w:rsidR="00522CB9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6C3811EB" w14:textId="7443019D" w:rsidR="0071684B" w:rsidRDefault="0071684B" w:rsidP="0071684B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1684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49A1DC25" wp14:editId="0C9C09BE">
            <wp:extent cx="4325361" cy="2743200"/>
            <wp:effectExtent l="0" t="0" r="0" b="0"/>
            <wp:docPr id="111958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543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1951" cy="2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406" w14:textId="1926DCCA" w:rsidR="0071684B" w:rsidRDefault="003053D0" w:rsidP="0071684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salah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riwayat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pada table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customer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yang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menunjukan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detail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 item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apa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saja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order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juga total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harga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>tesebut</w:t>
      </w:r>
      <w:proofErr w:type="spellEnd"/>
      <w:r w:rsidR="007168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754694B0" w14:textId="08CAA4C4" w:rsidR="003518D4" w:rsidRDefault="003518D4" w:rsidP="00B60A10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3B74B6" w14:textId="1594A380" w:rsidR="00B0483C" w:rsidRDefault="00B0483C" w:rsidP="00B60A10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0820F18" w14:textId="79F8CD40" w:rsidR="00B0483C" w:rsidRDefault="00B0483C" w:rsidP="00B0483C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Chef – Pending Orders</w:t>
      </w:r>
    </w:p>
    <w:p w14:paraId="331BA7B7" w14:textId="2FCDAA30" w:rsidR="00B0483C" w:rsidRDefault="00B0483C" w:rsidP="00B0483C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483C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0006CBEF" wp14:editId="754FCCDB">
            <wp:extent cx="3852153" cy="2459443"/>
            <wp:effectExtent l="0" t="0" r="0" b="0"/>
            <wp:docPr id="21464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9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68" cy="24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DBBA" w14:textId="39CD134C" w:rsidR="00B0483C" w:rsidRPr="00DD71CA" w:rsidRDefault="00221655" w:rsidP="00B0483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page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chef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order yang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diorder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B048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user.</w:t>
      </w:r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CD151C7" w14:textId="0B3760C6" w:rsidR="00B75C05" w:rsidRDefault="00C56E73" w:rsidP="00C56E73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6E7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6885103" wp14:editId="2EACDE27">
            <wp:extent cx="3957445" cy="2519464"/>
            <wp:effectExtent l="0" t="0" r="5080" b="0"/>
            <wp:docPr id="207329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939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6450" cy="2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19E" w14:textId="2810C74B" w:rsidR="00C56E73" w:rsidRDefault="00C56E73" w:rsidP="00C56E73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56E7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26BA411E" wp14:editId="178E9F09">
            <wp:extent cx="3920246" cy="2494594"/>
            <wp:effectExtent l="0" t="0" r="4445" b="1270"/>
            <wp:docPr id="50829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023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2363" cy="24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4D4" w14:textId="085DC89D" w:rsidR="00C56E73" w:rsidRPr="00B75C05" w:rsidRDefault="00CF07B3" w:rsidP="00C56E73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chef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salah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orders yang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table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chef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yang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mirip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User – Active Orders Detail (page Ketika salah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active orders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). Pada page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chef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melakukan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order yang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bersangkutan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add/remove menu item, update order, revert order, cancel order. Ada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hal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special yang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bisa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chef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prepare order. Chef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mengubah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sebuah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tadinya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bersatatus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</w:t>
      </w:r>
      <w:proofErr w:type="spellStart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="00C56E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Prepared.</w:t>
      </w:r>
    </w:p>
    <w:p w14:paraId="10704C45" w14:textId="19C62513" w:rsidR="00980ECB" w:rsidRDefault="00CF07B3" w:rsidP="00CF07B3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Waiter – Prepared Orders</w:t>
      </w:r>
    </w:p>
    <w:p w14:paraId="3EB82831" w14:textId="77CE36D8" w:rsidR="00CF07B3" w:rsidRDefault="00CF07B3" w:rsidP="00CF07B3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F07B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DA864DB" wp14:editId="1A9D67FC">
            <wp:extent cx="4085617" cy="2599412"/>
            <wp:effectExtent l="0" t="0" r="0" b="0"/>
            <wp:docPr id="2027306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641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7966" cy="26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C4D2" w14:textId="7B5D893E" w:rsidR="00CF07B3" w:rsidRDefault="00DB7299" w:rsidP="00CF07B3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prepared orders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diakses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waiter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sama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pending orders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diakses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chef,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saja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sedikit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perbedaan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order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tampil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table di page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hanyalah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memilki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Prepared, lain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chef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dimana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tampil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berstatus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</w:t>
      </w:r>
      <w:proofErr w:type="spellStart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saja</w:t>
      </w:r>
      <w:proofErr w:type="spellEnd"/>
      <w:r w:rsidR="00CF07B3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7163D45" w14:textId="6894BD38" w:rsidR="00966A55" w:rsidRDefault="00CF07B3" w:rsidP="00CB1CEC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F07B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705B708F" wp14:editId="610C0CB5">
            <wp:extent cx="4510615" cy="2879387"/>
            <wp:effectExtent l="0" t="0" r="4445" b="0"/>
            <wp:docPr id="1265184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404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7889" cy="2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FE0" w14:textId="136C3A30" w:rsidR="00B60818" w:rsidRDefault="00CF07B3" w:rsidP="00CB1CEC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F07B3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0C382518" wp14:editId="139A63F7">
            <wp:extent cx="4828385" cy="3073941"/>
            <wp:effectExtent l="0" t="0" r="0" b="0"/>
            <wp:docPr id="1314716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1689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6128" cy="30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D600" w14:textId="68E4A5CA" w:rsidR="00CB1CEC" w:rsidRDefault="005D53DC" w:rsidP="00CB1CE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suatu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prepared order pada table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waiter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yang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mirip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detail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order chef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tadi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(page yang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muncul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Ketika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suatu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pending order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chef). Pada page detail prepared order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fungsi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berbeda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waiter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mengubah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order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tadinya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Prepared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Served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Serve Order.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Fungsi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selebihnya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dipage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sama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bisa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>memodifikasi</w:t>
      </w:r>
      <w:proofErr w:type="spellEnd"/>
      <w:r w:rsidR="00CB1CE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order.</w:t>
      </w:r>
    </w:p>
    <w:p w14:paraId="74ADF45F" w14:textId="77777777" w:rsidR="00A603D6" w:rsidRDefault="00A603D6" w:rsidP="00CB1CE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F561FE0" w14:textId="77777777" w:rsidR="00A603D6" w:rsidRDefault="00A603D6" w:rsidP="00CB1CE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6B08EB1" w14:textId="77777777" w:rsidR="00AA2381" w:rsidRPr="00E227E2" w:rsidRDefault="00AA2381" w:rsidP="00CB1CE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5D7304" w14:textId="36394896" w:rsidR="00F024B9" w:rsidRDefault="005D53DC" w:rsidP="005D53DC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Cashier – Ongoing Orders</w:t>
      </w:r>
    </w:p>
    <w:p w14:paraId="48B40FA1" w14:textId="1948249F" w:rsidR="005D53DC" w:rsidRDefault="005D53DC" w:rsidP="005D53DC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53DC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7FB1ACEB" wp14:editId="2FF445B3">
            <wp:extent cx="4896229" cy="3122578"/>
            <wp:effectExtent l="0" t="0" r="0" b="1905"/>
            <wp:docPr id="22873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320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5" cy="31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524" w14:textId="51B27E84" w:rsidR="005D53DC" w:rsidRDefault="004458C8" w:rsidP="005D53D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page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sedang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berjalan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(order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status Pending, Prepared, Served). Note: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disini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berasumsi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bahwa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pembayaran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kapanpun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sebelum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setelah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makan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sesuka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customernya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E20AAC4" w14:textId="03583B36" w:rsidR="005D53DC" w:rsidRDefault="005D53DC" w:rsidP="004458C8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53DC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6AE431B3" wp14:editId="4C23F84A">
            <wp:extent cx="4669500" cy="2957209"/>
            <wp:effectExtent l="0" t="0" r="0" b="0"/>
            <wp:docPr id="144746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490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9393" cy="2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B5FF" w14:textId="1E69C239" w:rsidR="00412192" w:rsidRDefault="004458C8" w:rsidP="005D53D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salah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ongoing orders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cashier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sebuah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menampilkan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detail menu-menu item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dipesan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order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cashier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memproses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pembayaran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melalui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pada page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Process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pembayaran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mengisi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memenuhi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sepe</w:t>
      </w:r>
      <w:r w:rsidR="00D32A0D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rti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payment type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berupa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Cash, Credit,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ataupun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Debit dan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harga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dibayar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boleh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total price order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Untuk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harga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disini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saya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berasumsi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bahwa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untuk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harga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yang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melebihi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harga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pokok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(</w:t>
      </w:r>
      <w:r w:rsid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sum </w:t>
      </w:r>
      <w:proofErr w:type="spellStart"/>
      <w:r w:rsid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dari</w:t>
      </w:r>
      <w:proofErr w:type="spellEnd"/>
      <w:r w:rsid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quantity*price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dari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semua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menu item)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maka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harga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lebihnya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tersebut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menjadi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biaya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lain-lain </w:t>
      </w:r>
      <w:proofErr w:type="spellStart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termasuk</w:t>
      </w:r>
      <w:proofErr w:type="spellEnd"/>
      <w:r w:rsidR="00466748" w:rsidRPr="00D32A0D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tips.</w:t>
      </w:r>
      <w:r w:rsidR="004667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validasi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terpenuhi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memproses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pembayaran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menekan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buttom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Process Payment.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ditekannya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button process payment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terbentuklah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Receipt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order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order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berubah</w:t>
      </w:r>
      <w:proofErr w:type="spellEnd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D53DC">
        <w:rPr>
          <w:rFonts w:ascii="Times New Roman" w:hAnsi="Times New Roman" w:cs="Times New Roman"/>
          <w:b w:val="0"/>
          <w:bCs w:val="0"/>
          <w:sz w:val="24"/>
          <w:szCs w:val="24"/>
        </w:rPr>
        <w:t>statusny</w:t>
      </w:r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>tadinya</w:t>
      </w:r>
      <w:proofErr w:type="spellEnd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Pending/Prepared/Served </w:t>
      </w:r>
      <w:proofErr w:type="spellStart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="00B56A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Paid.</w:t>
      </w:r>
    </w:p>
    <w:p w14:paraId="4C81F1E7" w14:textId="77777777" w:rsidR="00AA2381" w:rsidRDefault="00AA2381" w:rsidP="005D53DC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EF94FFA" w14:textId="61A8E610" w:rsidR="0028308B" w:rsidRDefault="0028308B" w:rsidP="0028308B">
      <w:pPr>
        <w:pStyle w:val="Style1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Cashier – Receipts</w:t>
      </w:r>
    </w:p>
    <w:p w14:paraId="0FE7648B" w14:textId="0997902E" w:rsidR="0028308B" w:rsidRDefault="0028308B" w:rsidP="0028308B">
      <w:pPr>
        <w:pStyle w:val="Style1"/>
        <w:spacing w:line="360" w:lineRule="auto"/>
        <w:ind w:left="21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8308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1682F8D3" wp14:editId="777B6B99">
            <wp:extent cx="4503906" cy="2865543"/>
            <wp:effectExtent l="0" t="0" r="0" b="0"/>
            <wp:docPr id="1918502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2886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5378" cy="29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9E7" w14:textId="08726539" w:rsidR="0028308B" w:rsidRDefault="0028308B" w:rsidP="0028308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Pada page receipt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receipt yang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CF6D5E" w14:textId="601163B5" w:rsidR="0028308B" w:rsidRDefault="0028308B" w:rsidP="00773C3A">
      <w:pPr>
        <w:pStyle w:val="Style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8308B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162AF47E" wp14:editId="0D645760">
            <wp:extent cx="3813242" cy="2435371"/>
            <wp:effectExtent l="0" t="0" r="0" b="3175"/>
            <wp:docPr id="44726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310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6957" cy="24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84C" w14:textId="51FCF510" w:rsidR="0028308B" w:rsidRDefault="00773C3A" w:rsidP="0028308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Jika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sebuah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receipt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table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ditekan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cashier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diredirect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page yang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menampilkan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menu-menu item yang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dipesan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oleh order yang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bersangkutan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Selain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cashier juga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="002830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Date, Payment Type, dan Total Price juga.</w:t>
      </w:r>
    </w:p>
    <w:p w14:paraId="762CC2B7" w14:textId="77777777" w:rsidR="0028308B" w:rsidRDefault="0028308B" w:rsidP="0028308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9652E89" w14:textId="19389ABD" w:rsidR="0028308B" w:rsidRDefault="0028308B" w:rsidP="0028308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code dan juga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FC7FD73" w14:textId="77777777" w:rsidR="0072043C" w:rsidRDefault="0072043C" w:rsidP="0028308B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A384ED" w14:textId="0286F28A" w:rsidR="00F024B9" w:rsidRPr="00442E12" w:rsidRDefault="000E6BD4" w:rsidP="000734D1">
      <w:pPr>
        <w:pStyle w:val="Style1"/>
        <w:spacing w:line="360" w:lineRule="auto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442E12">
        <w:rPr>
          <w:rFonts w:ascii="Times New Roman" w:hAnsi="Times New Roman" w:cs="Times New Roman"/>
          <w:sz w:val="36"/>
          <w:szCs w:val="36"/>
        </w:rPr>
        <w:t xml:space="preserve">Note </w:t>
      </w:r>
      <w:proofErr w:type="spellStart"/>
      <w:r w:rsidRPr="00442E12">
        <w:rPr>
          <w:rFonts w:ascii="Times New Roman" w:hAnsi="Times New Roman" w:cs="Times New Roman"/>
          <w:sz w:val="36"/>
          <w:szCs w:val="36"/>
        </w:rPr>
        <w:t>Penting</w:t>
      </w:r>
      <w:proofErr w:type="spellEnd"/>
      <w:r w:rsidRPr="00442E12">
        <w:rPr>
          <w:rFonts w:ascii="Times New Roman" w:hAnsi="Times New Roman" w:cs="Times New Roman"/>
          <w:sz w:val="36"/>
          <w:szCs w:val="36"/>
        </w:rPr>
        <w:t>:</w:t>
      </w:r>
      <w:r w:rsidRPr="00442E12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Bersamaan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dengan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dokumentasi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ini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terlampir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juga file project, file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sql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dan file txt yang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berisi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query </w:t>
      </w:r>
      <w:proofErr w:type="spellStart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sql</w:t>
      </w:r>
      <w:proofErr w:type="spellEnd"/>
      <w:r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manual.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Untuk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menjalankan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aplikasi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diwajibkan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untuk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mengcreate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database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dengan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nama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‘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mysticgrills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’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terlebih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dahulu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dan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mengimport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sql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atau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menjalankan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query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sql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manual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dari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 txt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sesuai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petunjuk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yang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ada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pada file txt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tersebut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terima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kasih</w:t>
      </w:r>
      <w:proofErr w:type="spellEnd"/>
      <w:r w:rsidR="0072043C" w:rsidRPr="00442E12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B4901F2" w14:textId="77777777" w:rsidR="00AA5E8B" w:rsidRPr="00682E72" w:rsidRDefault="00AA5E8B" w:rsidP="00AA5E8B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7ADC6D30" w14:textId="77777777" w:rsidR="00AA5E8B" w:rsidRPr="00682E72" w:rsidRDefault="00AA5E8B" w:rsidP="00AA5E8B">
      <w:pPr>
        <w:pStyle w:val="ListParagraph"/>
        <w:numPr>
          <w:ilvl w:val="0"/>
          <w:numId w:val="21"/>
        </w:numPr>
        <w:spacing w:line="360" w:lineRule="auto"/>
      </w:pPr>
      <w:r>
        <w:t xml:space="preserve">Materi </w:t>
      </w:r>
      <w:proofErr w:type="spellStart"/>
      <w:r>
        <w:t>Kelas</w:t>
      </w:r>
      <w:proofErr w:type="spellEnd"/>
    </w:p>
    <w:p w14:paraId="7555C731" w14:textId="77777777" w:rsidR="00AA5E8B" w:rsidRPr="00682E72" w:rsidRDefault="00AA5E8B" w:rsidP="00AA5E8B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76C78D45" w14:textId="77777777" w:rsidR="00AA5E8B" w:rsidRPr="00682E72" w:rsidRDefault="00AA5E8B" w:rsidP="00AA5E8B">
      <w:pPr>
        <w:pStyle w:val="ListParagraph"/>
        <w:numPr>
          <w:ilvl w:val="0"/>
          <w:numId w:val="22"/>
        </w:numPr>
        <w:spacing w:line="360" w:lineRule="auto"/>
      </w:pPr>
      <w:r>
        <w:t>2501989784 – David Joan</w:t>
      </w:r>
    </w:p>
    <w:p w14:paraId="5C0A92CC" w14:textId="43FABE55" w:rsidR="00AA5E8B" w:rsidRPr="00AA5E8B" w:rsidRDefault="00AA5E8B" w:rsidP="00AA5E8B">
      <w:pPr>
        <w:spacing w:after="240" w:line="360" w:lineRule="auto"/>
        <w:rPr>
          <w:sz w:val="32"/>
          <w:szCs w:val="32"/>
        </w:rPr>
      </w:pPr>
    </w:p>
    <w:sectPr w:rsidR="00AA5E8B" w:rsidRPr="00AA5E8B" w:rsidSect="00DF2179">
      <w:headerReference w:type="default" r:id="rId39"/>
      <w:footerReference w:type="default" r:id="rId40"/>
      <w:headerReference w:type="first" r:id="rId41"/>
      <w:footerReference w:type="first" r:id="rId4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5F5B" w14:textId="77777777" w:rsidR="004730E8" w:rsidRDefault="004730E8" w:rsidP="00273E4A">
      <w:r>
        <w:separator/>
      </w:r>
    </w:p>
  </w:endnote>
  <w:endnote w:type="continuationSeparator" w:id="0">
    <w:p w14:paraId="3E29B23C" w14:textId="77777777" w:rsidR="004730E8" w:rsidRDefault="004730E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D85D" w14:textId="77777777" w:rsidR="004730E8" w:rsidRDefault="004730E8" w:rsidP="00273E4A">
      <w:r>
        <w:separator/>
      </w:r>
    </w:p>
  </w:footnote>
  <w:footnote w:type="continuationSeparator" w:id="0">
    <w:p w14:paraId="5FB2988F" w14:textId="77777777" w:rsidR="004730E8" w:rsidRDefault="004730E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1E0"/>
    <w:multiLevelType w:val="hybridMultilevel"/>
    <w:tmpl w:val="932C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17DB"/>
    <w:multiLevelType w:val="hybridMultilevel"/>
    <w:tmpl w:val="661C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D171E"/>
    <w:multiLevelType w:val="hybridMultilevel"/>
    <w:tmpl w:val="C0FC3AA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40DA1"/>
    <w:multiLevelType w:val="hybridMultilevel"/>
    <w:tmpl w:val="F26C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02D7A"/>
    <w:multiLevelType w:val="hybridMultilevel"/>
    <w:tmpl w:val="DF6E1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FB4D19"/>
    <w:multiLevelType w:val="hybridMultilevel"/>
    <w:tmpl w:val="DA46541A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3"/>
  </w:num>
  <w:num w:numId="2" w16cid:durableId="700859640">
    <w:abstractNumId w:val="14"/>
  </w:num>
  <w:num w:numId="3" w16cid:durableId="1477143253">
    <w:abstractNumId w:val="18"/>
  </w:num>
  <w:num w:numId="4" w16cid:durableId="365524174">
    <w:abstractNumId w:val="15"/>
  </w:num>
  <w:num w:numId="5" w16cid:durableId="818232807">
    <w:abstractNumId w:val="23"/>
  </w:num>
  <w:num w:numId="6" w16cid:durableId="1021666336">
    <w:abstractNumId w:val="17"/>
  </w:num>
  <w:num w:numId="7" w16cid:durableId="936905857">
    <w:abstractNumId w:val="24"/>
  </w:num>
  <w:num w:numId="8" w16cid:durableId="1016274596">
    <w:abstractNumId w:val="0"/>
  </w:num>
  <w:num w:numId="9" w16cid:durableId="1831289634">
    <w:abstractNumId w:val="6"/>
  </w:num>
  <w:num w:numId="10" w16cid:durableId="101672904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20"/>
  </w:num>
  <w:num w:numId="14" w16cid:durableId="846210765">
    <w:abstractNumId w:val="8"/>
  </w:num>
  <w:num w:numId="15" w16cid:durableId="896401814">
    <w:abstractNumId w:val="4"/>
  </w:num>
  <w:num w:numId="16" w16cid:durableId="1473523500">
    <w:abstractNumId w:val="22"/>
  </w:num>
  <w:num w:numId="17" w16cid:durableId="410392399">
    <w:abstractNumId w:val="2"/>
  </w:num>
  <w:num w:numId="18" w16cid:durableId="974529396">
    <w:abstractNumId w:val="19"/>
  </w:num>
  <w:num w:numId="19" w16cid:durableId="2079478833">
    <w:abstractNumId w:val="7"/>
  </w:num>
  <w:num w:numId="20" w16cid:durableId="1228417263">
    <w:abstractNumId w:val="21"/>
  </w:num>
  <w:num w:numId="21" w16cid:durableId="1464230971">
    <w:abstractNumId w:val="12"/>
  </w:num>
  <w:num w:numId="22" w16cid:durableId="261691893">
    <w:abstractNumId w:val="11"/>
  </w:num>
  <w:num w:numId="23" w16cid:durableId="1724136402">
    <w:abstractNumId w:val="13"/>
  </w:num>
  <w:num w:numId="24" w16cid:durableId="1565220464">
    <w:abstractNumId w:val="10"/>
  </w:num>
  <w:num w:numId="25" w16cid:durableId="23410414">
    <w:abstractNumId w:val="1"/>
  </w:num>
  <w:num w:numId="26" w16cid:durableId="1731226151">
    <w:abstractNumId w:val="5"/>
  </w:num>
  <w:num w:numId="27" w16cid:durableId="10936662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8BD"/>
    <w:rsid w:val="00000A36"/>
    <w:rsid w:val="000035F9"/>
    <w:rsid w:val="00015DE3"/>
    <w:rsid w:val="0002068D"/>
    <w:rsid w:val="00020F10"/>
    <w:rsid w:val="0004352A"/>
    <w:rsid w:val="00046161"/>
    <w:rsid w:val="000476DA"/>
    <w:rsid w:val="00051154"/>
    <w:rsid w:val="00054C28"/>
    <w:rsid w:val="00054DF7"/>
    <w:rsid w:val="0005600F"/>
    <w:rsid w:val="00062166"/>
    <w:rsid w:val="0006670B"/>
    <w:rsid w:val="0007274D"/>
    <w:rsid w:val="00072C3E"/>
    <w:rsid w:val="00072DE7"/>
    <w:rsid w:val="000732DF"/>
    <w:rsid w:val="000734D1"/>
    <w:rsid w:val="00075299"/>
    <w:rsid w:val="0007583F"/>
    <w:rsid w:val="000779BD"/>
    <w:rsid w:val="000854F2"/>
    <w:rsid w:val="00086589"/>
    <w:rsid w:val="000927A0"/>
    <w:rsid w:val="00096E2D"/>
    <w:rsid w:val="000A0347"/>
    <w:rsid w:val="000A09AC"/>
    <w:rsid w:val="000A0C90"/>
    <w:rsid w:val="000A23D8"/>
    <w:rsid w:val="000A3F41"/>
    <w:rsid w:val="000B488A"/>
    <w:rsid w:val="000B5058"/>
    <w:rsid w:val="000B69D0"/>
    <w:rsid w:val="000B721D"/>
    <w:rsid w:val="000B7F39"/>
    <w:rsid w:val="000C3015"/>
    <w:rsid w:val="000E04CB"/>
    <w:rsid w:val="000E4571"/>
    <w:rsid w:val="000E6BD4"/>
    <w:rsid w:val="000F057A"/>
    <w:rsid w:val="000F1262"/>
    <w:rsid w:val="000F1EBF"/>
    <w:rsid w:val="000F1F4D"/>
    <w:rsid w:val="000F3EB6"/>
    <w:rsid w:val="000F7CFC"/>
    <w:rsid w:val="000F7FC6"/>
    <w:rsid w:val="00103648"/>
    <w:rsid w:val="001118F7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C68AF"/>
    <w:rsid w:val="001D339D"/>
    <w:rsid w:val="001D4777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1655"/>
    <w:rsid w:val="00223A41"/>
    <w:rsid w:val="00224780"/>
    <w:rsid w:val="00227331"/>
    <w:rsid w:val="00235C36"/>
    <w:rsid w:val="002362EC"/>
    <w:rsid w:val="0023646F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08B"/>
    <w:rsid w:val="0028387D"/>
    <w:rsid w:val="00283D86"/>
    <w:rsid w:val="002841B3"/>
    <w:rsid w:val="002904DA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17AD"/>
    <w:rsid w:val="002F5E84"/>
    <w:rsid w:val="003002A2"/>
    <w:rsid w:val="00305136"/>
    <w:rsid w:val="003053D0"/>
    <w:rsid w:val="003054E4"/>
    <w:rsid w:val="003143E7"/>
    <w:rsid w:val="00314A22"/>
    <w:rsid w:val="00320C87"/>
    <w:rsid w:val="00321362"/>
    <w:rsid w:val="003221A8"/>
    <w:rsid w:val="00323347"/>
    <w:rsid w:val="00332F14"/>
    <w:rsid w:val="003422D3"/>
    <w:rsid w:val="003432E6"/>
    <w:rsid w:val="003439D3"/>
    <w:rsid w:val="003518D4"/>
    <w:rsid w:val="00355EB3"/>
    <w:rsid w:val="00360DBE"/>
    <w:rsid w:val="0036420F"/>
    <w:rsid w:val="0036669F"/>
    <w:rsid w:val="00366844"/>
    <w:rsid w:val="00370F41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473C"/>
    <w:rsid w:val="003E5258"/>
    <w:rsid w:val="003E75E6"/>
    <w:rsid w:val="003F139E"/>
    <w:rsid w:val="003F34E7"/>
    <w:rsid w:val="003F71D2"/>
    <w:rsid w:val="00400989"/>
    <w:rsid w:val="004074A1"/>
    <w:rsid w:val="00410F57"/>
    <w:rsid w:val="00412192"/>
    <w:rsid w:val="00414EBF"/>
    <w:rsid w:val="004155DE"/>
    <w:rsid w:val="00420AFF"/>
    <w:rsid w:val="00422134"/>
    <w:rsid w:val="00431B6F"/>
    <w:rsid w:val="00432778"/>
    <w:rsid w:val="00434074"/>
    <w:rsid w:val="00434FFC"/>
    <w:rsid w:val="00441061"/>
    <w:rsid w:val="00441500"/>
    <w:rsid w:val="00442E12"/>
    <w:rsid w:val="00443E29"/>
    <w:rsid w:val="004444B1"/>
    <w:rsid w:val="004458C8"/>
    <w:rsid w:val="00445A79"/>
    <w:rsid w:val="00446550"/>
    <w:rsid w:val="00446D31"/>
    <w:rsid w:val="0045325D"/>
    <w:rsid w:val="004543AC"/>
    <w:rsid w:val="004564E4"/>
    <w:rsid w:val="004633AF"/>
    <w:rsid w:val="0046440B"/>
    <w:rsid w:val="00466748"/>
    <w:rsid w:val="00470964"/>
    <w:rsid w:val="004716A8"/>
    <w:rsid w:val="004730E8"/>
    <w:rsid w:val="004733C1"/>
    <w:rsid w:val="00475297"/>
    <w:rsid w:val="00481640"/>
    <w:rsid w:val="004903A0"/>
    <w:rsid w:val="00490F59"/>
    <w:rsid w:val="0049490A"/>
    <w:rsid w:val="00494E4C"/>
    <w:rsid w:val="00495AF1"/>
    <w:rsid w:val="004978B7"/>
    <w:rsid w:val="004A6F1F"/>
    <w:rsid w:val="004B11B4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2CB9"/>
    <w:rsid w:val="005314B7"/>
    <w:rsid w:val="00534B0F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6BA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35D"/>
    <w:rsid w:val="005C4B2F"/>
    <w:rsid w:val="005C6390"/>
    <w:rsid w:val="005C6F84"/>
    <w:rsid w:val="005D0782"/>
    <w:rsid w:val="005D53DC"/>
    <w:rsid w:val="005D614B"/>
    <w:rsid w:val="005E2276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5CBD"/>
    <w:rsid w:val="00635EE5"/>
    <w:rsid w:val="00636A70"/>
    <w:rsid w:val="00643F75"/>
    <w:rsid w:val="00656B98"/>
    <w:rsid w:val="0066174E"/>
    <w:rsid w:val="00664137"/>
    <w:rsid w:val="00672ADB"/>
    <w:rsid w:val="0067443D"/>
    <w:rsid w:val="006769D8"/>
    <w:rsid w:val="00676D56"/>
    <w:rsid w:val="0067783A"/>
    <w:rsid w:val="00677A45"/>
    <w:rsid w:val="00682E72"/>
    <w:rsid w:val="00683E30"/>
    <w:rsid w:val="00695DD8"/>
    <w:rsid w:val="006A603D"/>
    <w:rsid w:val="006B19E8"/>
    <w:rsid w:val="006B271E"/>
    <w:rsid w:val="006B7267"/>
    <w:rsid w:val="006C3981"/>
    <w:rsid w:val="006D1A51"/>
    <w:rsid w:val="006D1EA1"/>
    <w:rsid w:val="006D2233"/>
    <w:rsid w:val="006D36BC"/>
    <w:rsid w:val="006D40B0"/>
    <w:rsid w:val="006D49E7"/>
    <w:rsid w:val="006F1881"/>
    <w:rsid w:val="006F4D80"/>
    <w:rsid w:val="00700824"/>
    <w:rsid w:val="00701ECA"/>
    <w:rsid w:val="0071684B"/>
    <w:rsid w:val="0072043C"/>
    <w:rsid w:val="00720962"/>
    <w:rsid w:val="00720DD4"/>
    <w:rsid w:val="0072245D"/>
    <w:rsid w:val="0073481B"/>
    <w:rsid w:val="00736180"/>
    <w:rsid w:val="00737595"/>
    <w:rsid w:val="00740EEC"/>
    <w:rsid w:val="00740F48"/>
    <w:rsid w:val="00754320"/>
    <w:rsid w:val="0077296C"/>
    <w:rsid w:val="00773C3A"/>
    <w:rsid w:val="00787247"/>
    <w:rsid w:val="0079112A"/>
    <w:rsid w:val="007932F9"/>
    <w:rsid w:val="007955AD"/>
    <w:rsid w:val="0079595C"/>
    <w:rsid w:val="007A3C87"/>
    <w:rsid w:val="007A461F"/>
    <w:rsid w:val="007A51D7"/>
    <w:rsid w:val="007B5A6A"/>
    <w:rsid w:val="007C0E92"/>
    <w:rsid w:val="007C1C37"/>
    <w:rsid w:val="007C58BA"/>
    <w:rsid w:val="007D4EE0"/>
    <w:rsid w:val="007D51E0"/>
    <w:rsid w:val="007D648E"/>
    <w:rsid w:val="007D7A5F"/>
    <w:rsid w:val="007E0EE7"/>
    <w:rsid w:val="007F41CD"/>
    <w:rsid w:val="007F5ABC"/>
    <w:rsid w:val="00804310"/>
    <w:rsid w:val="00810737"/>
    <w:rsid w:val="008116D2"/>
    <w:rsid w:val="00811C48"/>
    <w:rsid w:val="00815D73"/>
    <w:rsid w:val="00815DB3"/>
    <w:rsid w:val="00823FD2"/>
    <w:rsid w:val="008252FF"/>
    <w:rsid w:val="0083459F"/>
    <w:rsid w:val="00834AA3"/>
    <w:rsid w:val="0083780E"/>
    <w:rsid w:val="00842715"/>
    <w:rsid w:val="00850F5F"/>
    <w:rsid w:val="008655F7"/>
    <w:rsid w:val="008674E6"/>
    <w:rsid w:val="00867CCD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C48AA"/>
    <w:rsid w:val="008C4963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66A55"/>
    <w:rsid w:val="0097243E"/>
    <w:rsid w:val="00973849"/>
    <w:rsid w:val="00976F73"/>
    <w:rsid w:val="00980ECB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E4DA0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4343"/>
    <w:rsid w:val="00A376D9"/>
    <w:rsid w:val="00A41F64"/>
    <w:rsid w:val="00A46082"/>
    <w:rsid w:val="00A50AF3"/>
    <w:rsid w:val="00A52AB7"/>
    <w:rsid w:val="00A5386D"/>
    <w:rsid w:val="00A53D38"/>
    <w:rsid w:val="00A5438C"/>
    <w:rsid w:val="00A552D5"/>
    <w:rsid w:val="00A576EE"/>
    <w:rsid w:val="00A603D6"/>
    <w:rsid w:val="00A60661"/>
    <w:rsid w:val="00A7097E"/>
    <w:rsid w:val="00A801E7"/>
    <w:rsid w:val="00A81038"/>
    <w:rsid w:val="00A92BD3"/>
    <w:rsid w:val="00A933D3"/>
    <w:rsid w:val="00AA09E6"/>
    <w:rsid w:val="00AA1407"/>
    <w:rsid w:val="00AA2381"/>
    <w:rsid w:val="00AA4621"/>
    <w:rsid w:val="00AA5E8B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AF6CCE"/>
    <w:rsid w:val="00B0483C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56A61"/>
    <w:rsid w:val="00B60818"/>
    <w:rsid w:val="00B60A10"/>
    <w:rsid w:val="00B67595"/>
    <w:rsid w:val="00B7140C"/>
    <w:rsid w:val="00B7256A"/>
    <w:rsid w:val="00B72AFD"/>
    <w:rsid w:val="00B75C05"/>
    <w:rsid w:val="00B81239"/>
    <w:rsid w:val="00B81979"/>
    <w:rsid w:val="00B84041"/>
    <w:rsid w:val="00B841D2"/>
    <w:rsid w:val="00B901E4"/>
    <w:rsid w:val="00B90BD1"/>
    <w:rsid w:val="00B9246D"/>
    <w:rsid w:val="00B942EF"/>
    <w:rsid w:val="00B948DA"/>
    <w:rsid w:val="00B950E4"/>
    <w:rsid w:val="00B95A22"/>
    <w:rsid w:val="00B9609E"/>
    <w:rsid w:val="00BB24F6"/>
    <w:rsid w:val="00BB69C2"/>
    <w:rsid w:val="00BC1B46"/>
    <w:rsid w:val="00BC3C0F"/>
    <w:rsid w:val="00BC6125"/>
    <w:rsid w:val="00BC6DE8"/>
    <w:rsid w:val="00BC7C2E"/>
    <w:rsid w:val="00BD0BA3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35BEC"/>
    <w:rsid w:val="00C40144"/>
    <w:rsid w:val="00C4158B"/>
    <w:rsid w:val="00C43215"/>
    <w:rsid w:val="00C44051"/>
    <w:rsid w:val="00C44F02"/>
    <w:rsid w:val="00C44F7A"/>
    <w:rsid w:val="00C51729"/>
    <w:rsid w:val="00C525FC"/>
    <w:rsid w:val="00C55954"/>
    <w:rsid w:val="00C56C03"/>
    <w:rsid w:val="00C56E73"/>
    <w:rsid w:val="00C57A8A"/>
    <w:rsid w:val="00C57FE8"/>
    <w:rsid w:val="00C60EC1"/>
    <w:rsid w:val="00C6206A"/>
    <w:rsid w:val="00C6549A"/>
    <w:rsid w:val="00C67E6A"/>
    <w:rsid w:val="00C733D0"/>
    <w:rsid w:val="00C75486"/>
    <w:rsid w:val="00C8483C"/>
    <w:rsid w:val="00C85DE0"/>
    <w:rsid w:val="00C915BF"/>
    <w:rsid w:val="00C93B5B"/>
    <w:rsid w:val="00CA2228"/>
    <w:rsid w:val="00CB1CEC"/>
    <w:rsid w:val="00CB3B33"/>
    <w:rsid w:val="00CB41D8"/>
    <w:rsid w:val="00CB6F3A"/>
    <w:rsid w:val="00CB736B"/>
    <w:rsid w:val="00CC3EDF"/>
    <w:rsid w:val="00CC3EEE"/>
    <w:rsid w:val="00CC4EC5"/>
    <w:rsid w:val="00CD64BC"/>
    <w:rsid w:val="00CD6830"/>
    <w:rsid w:val="00CD7224"/>
    <w:rsid w:val="00CE0B4A"/>
    <w:rsid w:val="00CE1E67"/>
    <w:rsid w:val="00CF07B3"/>
    <w:rsid w:val="00CF11B0"/>
    <w:rsid w:val="00CF73CA"/>
    <w:rsid w:val="00D04084"/>
    <w:rsid w:val="00D04D11"/>
    <w:rsid w:val="00D13251"/>
    <w:rsid w:val="00D166C1"/>
    <w:rsid w:val="00D22C95"/>
    <w:rsid w:val="00D30822"/>
    <w:rsid w:val="00D32A0D"/>
    <w:rsid w:val="00D3685C"/>
    <w:rsid w:val="00D37E0D"/>
    <w:rsid w:val="00D43382"/>
    <w:rsid w:val="00D47401"/>
    <w:rsid w:val="00D47C75"/>
    <w:rsid w:val="00D51876"/>
    <w:rsid w:val="00D60998"/>
    <w:rsid w:val="00D60A6D"/>
    <w:rsid w:val="00D618C3"/>
    <w:rsid w:val="00D67DFC"/>
    <w:rsid w:val="00D71B0A"/>
    <w:rsid w:val="00D756D4"/>
    <w:rsid w:val="00D821DC"/>
    <w:rsid w:val="00D85855"/>
    <w:rsid w:val="00D866D0"/>
    <w:rsid w:val="00D94ABE"/>
    <w:rsid w:val="00D95848"/>
    <w:rsid w:val="00DA4A85"/>
    <w:rsid w:val="00DA5405"/>
    <w:rsid w:val="00DA5B38"/>
    <w:rsid w:val="00DB075A"/>
    <w:rsid w:val="00DB0818"/>
    <w:rsid w:val="00DB0A75"/>
    <w:rsid w:val="00DB3B1D"/>
    <w:rsid w:val="00DB7299"/>
    <w:rsid w:val="00DC1543"/>
    <w:rsid w:val="00DC1C10"/>
    <w:rsid w:val="00DC4B9D"/>
    <w:rsid w:val="00DC5553"/>
    <w:rsid w:val="00DC700A"/>
    <w:rsid w:val="00DD4A70"/>
    <w:rsid w:val="00DD58A2"/>
    <w:rsid w:val="00DD71CA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27E2"/>
    <w:rsid w:val="00E233A7"/>
    <w:rsid w:val="00E239BB"/>
    <w:rsid w:val="00E32526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37C3"/>
    <w:rsid w:val="00ED5890"/>
    <w:rsid w:val="00EF17AC"/>
    <w:rsid w:val="00F024B9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4B8C"/>
    <w:rsid w:val="00F773B1"/>
    <w:rsid w:val="00F80742"/>
    <w:rsid w:val="00F83847"/>
    <w:rsid w:val="00F855A3"/>
    <w:rsid w:val="00F90BAE"/>
    <w:rsid w:val="00F955DA"/>
    <w:rsid w:val="00F958F2"/>
    <w:rsid w:val="00F974EA"/>
    <w:rsid w:val="00FA41A2"/>
    <w:rsid w:val="00FB0A80"/>
    <w:rsid w:val="00FC245F"/>
    <w:rsid w:val="00FD0761"/>
    <w:rsid w:val="00FD706C"/>
    <w:rsid w:val="00FE04B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2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932F9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348</TotalTime>
  <Pages>18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David Joan</cp:lastModifiedBy>
  <cp:revision>462</cp:revision>
  <dcterms:created xsi:type="dcterms:W3CDTF">2017-10-20T05:51:00Z</dcterms:created>
  <dcterms:modified xsi:type="dcterms:W3CDTF">2023-12-20T22:47:00Z</dcterms:modified>
</cp:coreProperties>
</file>